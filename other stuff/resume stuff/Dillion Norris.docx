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CC054" w14:textId="77777777" w:rsidR="00E27CB7" w:rsidRDefault="00E27CB7">
      <w:pPr>
        <w:pStyle w:val="Title"/>
        <w:rPr>
          <w:sz w:val="40"/>
          <w:szCs w:val="40"/>
        </w:rPr>
      </w:pPr>
    </w:p>
    <w:p w14:paraId="10FB20CC" w14:textId="77777777" w:rsidR="00E27CB7" w:rsidRDefault="00E27CB7">
      <w:pPr>
        <w:pStyle w:val="Title"/>
        <w:rPr>
          <w:sz w:val="40"/>
          <w:szCs w:val="40"/>
        </w:rPr>
      </w:pPr>
    </w:p>
    <w:p w14:paraId="363AE987" w14:textId="05AB2019" w:rsidR="00C067C5" w:rsidRPr="00A04DC1" w:rsidRDefault="00EB2339">
      <w:pPr>
        <w:pStyle w:val="Title"/>
        <w:rPr>
          <w:sz w:val="36"/>
          <w:szCs w:val="36"/>
        </w:rPr>
      </w:pPr>
      <w:r w:rsidRPr="00A04DC1">
        <w:rPr>
          <w:sz w:val="36"/>
          <w:szCs w:val="36"/>
        </w:rPr>
        <w:t>Dillion Norris</w:t>
      </w:r>
    </w:p>
    <w:tbl>
      <w:tblPr>
        <w:tblStyle w:val="ResumeTable"/>
        <w:tblW w:w="5483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1532"/>
        <w:gridCol w:w="7201"/>
        <w:gridCol w:w="1531"/>
      </w:tblGrid>
      <w:tr w:rsidR="00260D3F" w:rsidRPr="00843164" w14:paraId="49961795" w14:textId="77777777" w:rsidTr="007C395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46" w:type="pct"/>
          <w:trHeight w:val="63"/>
          <w:tblHeader/>
        </w:trPr>
        <w:tc>
          <w:tcPr>
            <w:tcW w:w="4254" w:type="pct"/>
            <w:gridSpan w:val="2"/>
          </w:tcPr>
          <w:p w14:paraId="0D1DC187" w14:textId="65B83728" w:rsidR="007C395A" w:rsidRPr="00843164" w:rsidRDefault="00EB2339">
            <w:pPr>
              <w:pStyle w:val="ContactInfo"/>
            </w:pPr>
            <w:r>
              <w:t xml:space="preserve">843-990-6405   </w:t>
            </w:r>
            <w:r w:rsidR="009615BB">
              <w:t xml:space="preserve">Columbia, </w:t>
            </w:r>
            <w:proofErr w:type="gramStart"/>
            <w:r w:rsidR="009615BB">
              <w:t>SC</w:t>
            </w:r>
            <w:r w:rsidR="007C395A">
              <w:t xml:space="preserve"> </w:t>
            </w:r>
            <w:r w:rsidR="00A04DC1">
              <w:t xml:space="preserve"> dillionnorris2003@gmail.com</w:t>
            </w:r>
            <w:proofErr w:type="gramEnd"/>
          </w:p>
        </w:tc>
      </w:tr>
      <w:tr w:rsidR="00260D3F" w:rsidRPr="00843164" w14:paraId="4CB8CDD8" w14:textId="77777777" w:rsidTr="007C395A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746" w:type="pct"/>
          <w:trHeight w:val="85"/>
          <w:tblHeader/>
        </w:trPr>
        <w:tc>
          <w:tcPr>
            <w:tcW w:w="4254" w:type="pct"/>
            <w:gridSpan w:val="2"/>
          </w:tcPr>
          <w:p w14:paraId="6EA861B2" w14:textId="103F16F9" w:rsidR="00260D3F" w:rsidRPr="00843164" w:rsidRDefault="00260D3F" w:rsidP="007C2FBA"/>
        </w:tc>
      </w:tr>
    </w:tbl>
    <w:sdt>
      <w:sdtPr>
        <w:alias w:val="Skills &amp; Abilities heading:"/>
        <w:tag w:val="Skills &amp; Abilities heading:"/>
        <w:id w:val="-1758198345"/>
        <w:placeholder>
          <w:docPart w:val="DEF88C5924B04BDEB0471DABED995588"/>
        </w:placeholder>
        <w:temporary/>
        <w:showingPlcHdr/>
        <w15:appearance w15:val="hidden"/>
      </w:sdtPr>
      <w:sdtContent>
        <w:p w14:paraId="68BDABC3" w14:textId="77777777" w:rsidR="00126049" w:rsidRPr="00843164" w:rsidRDefault="00126049" w:rsidP="002563E8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360"/>
      </w:tblGrid>
      <w:tr w:rsidR="00260D3F" w:rsidRPr="00843164" w14:paraId="13427AFF" w14:textId="77777777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5ABD878" w14:textId="658CEA10" w:rsidR="00EB2339" w:rsidRPr="007C2FBA" w:rsidRDefault="00EB2339" w:rsidP="00843164">
            <w:pPr>
              <w:rPr>
                <w:sz w:val="24"/>
                <w:szCs w:val="24"/>
              </w:rPr>
            </w:pPr>
            <w:r w:rsidRPr="007C2FBA">
              <w:rPr>
                <w:sz w:val="24"/>
                <w:szCs w:val="24"/>
              </w:rPr>
              <w:t>JavaScript</w:t>
            </w:r>
          </w:p>
          <w:p w14:paraId="12437DBC" w14:textId="77777777" w:rsidR="00260D3F" w:rsidRPr="007C2FBA" w:rsidRDefault="00EB2339" w:rsidP="00843164">
            <w:pPr>
              <w:rPr>
                <w:sz w:val="24"/>
                <w:szCs w:val="24"/>
              </w:rPr>
            </w:pPr>
            <w:r w:rsidRPr="007C2FBA">
              <w:rPr>
                <w:sz w:val="24"/>
                <w:szCs w:val="24"/>
              </w:rPr>
              <w:t xml:space="preserve">Familiarity with java </w:t>
            </w:r>
          </w:p>
          <w:p w14:paraId="4F733EF1" w14:textId="0A852269" w:rsidR="00EB2339" w:rsidRPr="00843164" w:rsidRDefault="00EB2339" w:rsidP="00843164">
            <w:r w:rsidRPr="007C2FBA">
              <w:rPr>
                <w:sz w:val="24"/>
                <w:szCs w:val="24"/>
              </w:rPr>
              <w:t>Familiarity with networking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617E29A036E143EDB50CC34581B56382"/>
        </w:placeholder>
        <w:temporary/>
        <w:showingPlcHdr/>
        <w15:appearance w15:val="hidden"/>
      </w:sdtPr>
      <w:sdtContent>
        <w:p w14:paraId="78753B23" w14:textId="77777777" w:rsidR="00843164" w:rsidRPr="00843164" w:rsidRDefault="00843164" w:rsidP="00843164">
          <w:pPr>
            <w:pStyle w:val="Heading1"/>
          </w:pPr>
          <w:r w:rsidRPr="00843164">
            <w:t>Experience</w:t>
          </w:r>
        </w:p>
      </w:sdtContent>
    </w:sdt>
    <w:tbl>
      <w:tblPr>
        <w:tblStyle w:val="ResumeTable"/>
        <w:tblpPr w:leftFromText="180" w:rightFromText="180" w:vertAnchor="text" w:tblpY="1"/>
        <w:tblOverlap w:val="never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709"/>
        <w:gridCol w:w="7651"/>
      </w:tblGrid>
      <w:tr w:rsidR="00843164" w:rsidRPr="00843164" w14:paraId="41F01F72" w14:textId="77777777" w:rsidTr="00EB2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3" w:type="pct"/>
          </w:tcPr>
          <w:p w14:paraId="5D8EBC57" w14:textId="77777777" w:rsidR="00843164" w:rsidRDefault="00B10E7C" w:rsidP="00EB2339">
            <w:pPr>
              <w:pStyle w:val="Date"/>
            </w:pPr>
            <w:r>
              <w:t>December 2020</w:t>
            </w:r>
          </w:p>
          <w:p w14:paraId="3DECC0EC" w14:textId="77777777" w:rsidR="00B10E7C" w:rsidRPr="00B10E7C" w:rsidRDefault="00B10E7C" w:rsidP="00B10E7C">
            <w:pPr>
              <w:rPr>
                <w:b/>
                <w:bCs/>
              </w:rPr>
            </w:pPr>
            <w:r w:rsidRPr="00B10E7C">
              <w:rPr>
                <w:b/>
                <w:bCs/>
              </w:rPr>
              <w:t xml:space="preserve">        To </w:t>
            </w:r>
          </w:p>
          <w:p w14:paraId="08DAD246" w14:textId="059B9AA1" w:rsidR="00B10E7C" w:rsidRPr="00B10E7C" w:rsidRDefault="00B10E7C" w:rsidP="00B10E7C">
            <w:r w:rsidRPr="00B10E7C">
              <w:rPr>
                <w:b/>
                <w:bCs/>
              </w:rPr>
              <w:t>August</w:t>
            </w:r>
            <w:r>
              <w:rPr>
                <w:b/>
                <w:bCs/>
              </w:rPr>
              <w:t xml:space="preserve"> </w:t>
            </w:r>
            <w:r w:rsidRPr="00B10E7C">
              <w:rPr>
                <w:b/>
                <w:bCs/>
              </w:rPr>
              <w:t>2022</w:t>
            </w:r>
          </w:p>
        </w:tc>
        <w:tc>
          <w:tcPr>
            <w:tcW w:w="4087" w:type="pct"/>
          </w:tcPr>
          <w:p w14:paraId="4DC18C70" w14:textId="73461767" w:rsidR="00843164" w:rsidRPr="007C2FBA" w:rsidRDefault="0063286F" w:rsidP="00EB2339">
            <w:pPr>
              <w:rPr>
                <w:sz w:val="24"/>
                <w:szCs w:val="24"/>
              </w:rPr>
            </w:pPr>
            <w:r w:rsidRPr="007C2FBA">
              <w:rPr>
                <w:sz w:val="24"/>
                <w:szCs w:val="24"/>
              </w:rPr>
              <w:t xml:space="preserve">Line </w:t>
            </w:r>
            <w:proofErr w:type="gramStart"/>
            <w:r w:rsidRPr="007C2FBA">
              <w:rPr>
                <w:sz w:val="24"/>
                <w:szCs w:val="24"/>
              </w:rPr>
              <w:t>cook</w:t>
            </w:r>
            <w:proofErr w:type="gramEnd"/>
            <w:r w:rsidRPr="007C2FBA">
              <w:rPr>
                <w:sz w:val="24"/>
                <w:szCs w:val="24"/>
              </w:rPr>
              <w:t xml:space="preserve"> for multiple franchises</w:t>
            </w:r>
          </w:p>
          <w:p w14:paraId="0659E505" w14:textId="77777777" w:rsidR="00843164" w:rsidRPr="007C2FBA" w:rsidRDefault="0063286F" w:rsidP="00EB2339">
            <w:pPr>
              <w:pStyle w:val="ListBullet"/>
              <w:rPr>
                <w:sz w:val="24"/>
                <w:szCs w:val="24"/>
              </w:rPr>
            </w:pPr>
            <w:r w:rsidRPr="007C2FBA">
              <w:rPr>
                <w:sz w:val="24"/>
                <w:szCs w:val="24"/>
              </w:rPr>
              <w:t xml:space="preserve">Communicated with others </w:t>
            </w:r>
          </w:p>
          <w:p w14:paraId="1FAB19D3" w14:textId="77777777" w:rsidR="009561C4" w:rsidRPr="007C2FBA" w:rsidRDefault="007C2FBA" w:rsidP="00EB2339">
            <w:pPr>
              <w:pStyle w:val="ListBullet"/>
              <w:rPr>
                <w:sz w:val="24"/>
                <w:szCs w:val="24"/>
              </w:rPr>
            </w:pPr>
            <w:r w:rsidRPr="007C2FBA">
              <w:rPr>
                <w:sz w:val="24"/>
                <w:szCs w:val="24"/>
              </w:rPr>
              <w:t xml:space="preserve">Trained new employees </w:t>
            </w:r>
          </w:p>
          <w:p w14:paraId="153589B2" w14:textId="0B859B7F" w:rsidR="007C2FBA" w:rsidRPr="00843164" w:rsidRDefault="007C2FBA" w:rsidP="007C395A">
            <w:pPr>
              <w:pStyle w:val="ListBullet"/>
              <w:numPr>
                <w:ilvl w:val="0"/>
                <w:numId w:val="0"/>
              </w:numPr>
              <w:ind w:left="101"/>
            </w:pPr>
          </w:p>
        </w:tc>
      </w:tr>
    </w:tbl>
    <w:p w14:paraId="33F33194" w14:textId="33DAD13D" w:rsidR="00843164" w:rsidRPr="00843164" w:rsidRDefault="00EB2339" w:rsidP="00843164">
      <w:pPr>
        <w:pStyle w:val="Heading1"/>
      </w:pPr>
      <w:r>
        <w:br w:type="textWrapping" w:clear="all"/>
      </w:r>
    </w:p>
    <w:sdt>
      <w:sdtPr>
        <w:alias w:val="Education heading:"/>
        <w:tag w:val="Education heading:"/>
        <w:id w:val="989682148"/>
        <w:placeholder>
          <w:docPart w:val="8748FFDAF5F14DC3981A215238D8EEEF"/>
        </w:placeholder>
        <w:temporary/>
        <w:showingPlcHdr/>
        <w15:appearance w15:val="hidden"/>
      </w:sdtPr>
      <w:sdtContent>
        <w:p w14:paraId="3EAA1659" w14:textId="77777777" w:rsidR="00843164" w:rsidRPr="00843164" w:rsidRDefault="00843164" w:rsidP="00843164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5050" w:type="pct"/>
        <w:tblInd w:w="-90" w:type="dxa"/>
        <w:tblLook w:val="0620" w:firstRow="1" w:lastRow="0" w:firstColumn="0" w:lastColumn="0" w:noHBand="1" w:noVBand="1"/>
        <w:tblDescription w:val="Education table"/>
      </w:tblPr>
      <w:tblGrid>
        <w:gridCol w:w="1802"/>
        <w:gridCol w:w="7652"/>
      </w:tblGrid>
      <w:tr w:rsidR="00843164" w:rsidRPr="007C2FBA" w14:paraId="33142D0C" w14:textId="77777777" w:rsidTr="007C2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53" w:type="pct"/>
          </w:tcPr>
          <w:p w14:paraId="7ECFE268" w14:textId="3225F7A0" w:rsidR="00843164" w:rsidRDefault="007C2FBA" w:rsidP="00297EBC">
            <w:pPr>
              <w:pStyle w:val="Date"/>
            </w:pPr>
            <w:r>
              <w:t>Expected graduation-</w:t>
            </w:r>
          </w:p>
          <w:p w14:paraId="13C1DA74" w14:textId="44253CA9" w:rsidR="007C2FBA" w:rsidRPr="007C2FBA" w:rsidRDefault="007C2FBA" w:rsidP="007C2FBA">
            <w:r>
              <w:t>May 2026</w:t>
            </w:r>
          </w:p>
        </w:tc>
        <w:tc>
          <w:tcPr>
            <w:tcW w:w="4047" w:type="pct"/>
          </w:tcPr>
          <w:p w14:paraId="2ED7DB8F" w14:textId="78DDD909" w:rsidR="00E27CB7" w:rsidRPr="007C2FBA" w:rsidRDefault="007C2FBA" w:rsidP="00297EBC">
            <w:pPr>
              <w:rPr>
                <w:sz w:val="24"/>
                <w:szCs w:val="24"/>
              </w:rPr>
            </w:pPr>
            <w:r w:rsidRPr="007C2FBA">
              <w:rPr>
                <w:sz w:val="24"/>
                <w:szCs w:val="24"/>
              </w:rPr>
              <w:t>Bachelor’s</w:t>
            </w:r>
            <w:r w:rsidR="0063286F" w:rsidRPr="007C2FBA">
              <w:rPr>
                <w:sz w:val="24"/>
                <w:szCs w:val="24"/>
              </w:rPr>
              <w:t xml:space="preserve"> </w:t>
            </w:r>
            <w:r w:rsidR="00E27CB7" w:rsidRPr="007C2FBA">
              <w:rPr>
                <w:sz w:val="24"/>
                <w:szCs w:val="24"/>
              </w:rPr>
              <w:t>degree of Computer Science,</w:t>
            </w:r>
          </w:p>
          <w:p w14:paraId="63E6A8F5" w14:textId="2DDAA8FC" w:rsidR="00843164" w:rsidRDefault="00E27CB7" w:rsidP="00297EBC">
            <w:pPr>
              <w:rPr>
                <w:sz w:val="24"/>
                <w:szCs w:val="24"/>
              </w:rPr>
            </w:pPr>
            <w:r w:rsidRPr="007C2FBA">
              <w:rPr>
                <w:sz w:val="24"/>
                <w:szCs w:val="24"/>
              </w:rPr>
              <w:t>University of South Carolina</w:t>
            </w:r>
          </w:p>
          <w:p w14:paraId="0EE645E5" w14:textId="2972A2C2" w:rsidR="007C395A" w:rsidRPr="007C2FBA" w:rsidRDefault="007C395A" w:rsidP="00297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Columbia, South Carolina </w:t>
            </w:r>
          </w:p>
        </w:tc>
      </w:tr>
    </w:tbl>
    <w:p w14:paraId="5F26E355" w14:textId="77777777" w:rsidR="00260D3F" w:rsidRPr="00843164" w:rsidRDefault="00260D3F" w:rsidP="00F25533"/>
    <w:sectPr w:rsidR="00260D3F" w:rsidRPr="00843164" w:rsidSect="00BE3CE8">
      <w:footerReference w:type="default" r:id="rId10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9780C" w14:textId="77777777" w:rsidR="00A45FCF" w:rsidRDefault="00A45FCF">
      <w:pPr>
        <w:spacing w:after="0"/>
      </w:pPr>
      <w:r>
        <w:separator/>
      </w:r>
    </w:p>
    <w:p w14:paraId="094F54AE" w14:textId="77777777" w:rsidR="00A45FCF" w:rsidRDefault="00A45FCF"/>
  </w:endnote>
  <w:endnote w:type="continuationSeparator" w:id="0">
    <w:p w14:paraId="4789211E" w14:textId="77777777" w:rsidR="00A45FCF" w:rsidRDefault="00A45FCF">
      <w:pPr>
        <w:spacing w:after="0"/>
      </w:pPr>
      <w:r>
        <w:continuationSeparator/>
      </w:r>
    </w:p>
    <w:p w14:paraId="72C8476C" w14:textId="77777777" w:rsidR="00A45FCF" w:rsidRDefault="00A45F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68912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EDDBC" w14:textId="77777777" w:rsidR="00A45FCF" w:rsidRDefault="00A45FCF">
      <w:pPr>
        <w:spacing w:after="0"/>
      </w:pPr>
      <w:r>
        <w:separator/>
      </w:r>
    </w:p>
    <w:p w14:paraId="201D4B51" w14:textId="77777777" w:rsidR="00A45FCF" w:rsidRDefault="00A45FCF"/>
  </w:footnote>
  <w:footnote w:type="continuationSeparator" w:id="0">
    <w:p w14:paraId="725A6DED" w14:textId="77777777" w:rsidR="00A45FCF" w:rsidRDefault="00A45FCF">
      <w:pPr>
        <w:spacing w:after="0"/>
      </w:pPr>
      <w:r>
        <w:continuationSeparator/>
      </w:r>
    </w:p>
    <w:p w14:paraId="123824F2" w14:textId="77777777" w:rsidR="00A45FCF" w:rsidRDefault="00A45FC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865484">
    <w:abstractNumId w:val="9"/>
  </w:num>
  <w:num w:numId="2" w16cid:durableId="1958296636">
    <w:abstractNumId w:val="9"/>
    <w:lvlOverride w:ilvl="0">
      <w:startOverride w:val="1"/>
    </w:lvlOverride>
  </w:num>
  <w:num w:numId="3" w16cid:durableId="2098935726">
    <w:abstractNumId w:val="9"/>
    <w:lvlOverride w:ilvl="0">
      <w:startOverride w:val="1"/>
    </w:lvlOverride>
  </w:num>
  <w:num w:numId="4" w16cid:durableId="968125576">
    <w:abstractNumId w:val="9"/>
    <w:lvlOverride w:ilvl="0">
      <w:startOverride w:val="1"/>
    </w:lvlOverride>
  </w:num>
  <w:num w:numId="5" w16cid:durableId="949893360">
    <w:abstractNumId w:val="10"/>
  </w:num>
  <w:num w:numId="6" w16cid:durableId="271279293">
    <w:abstractNumId w:val="7"/>
  </w:num>
  <w:num w:numId="7" w16cid:durableId="1651327235">
    <w:abstractNumId w:val="6"/>
  </w:num>
  <w:num w:numId="8" w16cid:durableId="81142933">
    <w:abstractNumId w:val="5"/>
  </w:num>
  <w:num w:numId="9" w16cid:durableId="2026861923">
    <w:abstractNumId w:val="4"/>
  </w:num>
  <w:num w:numId="10" w16cid:durableId="299238370">
    <w:abstractNumId w:val="8"/>
  </w:num>
  <w:num w:numId="11" w16cid:durableId="72825923">
    <w:abstractNumId w:val="3"/>
  </w:num>
  <w:num w:numId="12" w16cid:durableId="1742167429">
    <w:abstractNumId w:val="2"/>
  </w:num>
  <w:num w:numId="13" w16cid:durableId="1775898395">
    <w:abstractNumId w:val="1"/>
  </w:num>
  <w:num w:numId="14" w16cid:durableId="60334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39"/>
    <w:rsid w:val="000C0CA7"/>
    <w:rsid w:val="000F2762"/>
    <w:rsid w:val="00126049"/>
    <w:rsid w:val="001410C8"/>
    <w:rsid w:val="0014523F"/>
    <w:rsid w:val="00254924"/>
    <w:rsid w:val="002563E8"/>
    <w:rsid w:val="00260D3F"/>
    <w:rsid w:val="004827F9"/>
    <w:rsid w:val="00526C73"/>
    <w:rsid w:val="00556F7F"/>
    <w:rsid w:val="005E1168"/>
    <w:rsid w:val="0063286F"/>
    <w:rsid w:val="00650306"/>
    <w:rsid w:val="00665107"/>
    <w:rsid w:val="00693B17"/>
    <w:rsid w:val="00762CE4"/>
    <w:rsid w:val="00797C46"/>
    <w:rsid w:val="007C2FBA"/>
    <w:rsid w:val="007C395A"/>
    <w:rsid w:val="00811AE1"/>
    <w:rsid w:val="00843164"/>
    <w:rsid w:val="00854E7D"/>
    <w:rsid w:val="008551F7"/>
    <w:rsid w:val="008A74DF"/>
    <w:rsid w:val="008B5DC0"/>
    <w:rsid w:val="00931654"/>
    <w:rsid w:val="009561C4"/>
    <w:rsid w:val="009615BB"/>
    <w:rsid w:val="00A04DC1"/>
    <w:rsid w:val="00A45FCF"/>
    <w:rsid w:val="00A82DCC"/>
    <w:rsid w:val="00A82EBE"/>
    <w:rsid w:val="00B10E7C"/>
    <w:rsid w:val="00BE3CE8"/>
    <w:rsid w:val="00C02E26"/>
    <w:rsid w:val="00C067C5"/>
    <w:rsid w:val="00CC05D9"/>
    <w:rsid w:val="00CD7582"/>
    <w:rsid w:val="00D0020C"/>
    <w:rsid w:val="00D06E8C"/>
    <w:rsid w:val="00D568D3"/>
    <w:rsid w:val="00D65641"/>
    <w:rsid w:val="00D66F55"/>
    <w:rsid w:val="00D81F4E"/>
    <w:rsid w:val="00E27CB7"/>
    <w:rsid w:val="00E42361"/>
    <w:rsid w:val="00E76367"/>
    <w:rsid w:val="00EB2339"/>
    <w:rsid w:val="00EE2DC3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0E3C"/>
  <w15:chartTrackingRefBased/>
  <w15:docId w15:val="{DB567D99-2EBE-455E-A9CC-05049B21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llion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88C5924B04BDEB0471DABED995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B5C73-2858-427F-8768-39A95A8E8D41}"/>
      </w:docPartPr>
      <w:docPartBody>
        <w:p w:rsidR="00B94A92" w:rsidRDefault="00000000">
          <w:pPr>
            <w:pStyle w:val="DEF88C5924B04BDEB0471DABED995588"/>
          </w:pPr>
          <w:r w:rsidRPr="00843164">
            <w:t>Skills &amp; Abilities</w:t>
          </w:r>
        </w:p>
      </w:docPartBody>
    </w:docPart>
    <w:docPart>
      <w:docPartPr>
        <w:name w:val="617E29A036E143EDB50CC34581B56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3A646-ECD9-4EB9-8006-BEAB9916C6D2}"/>
      </w:docPartPr>
      <w:docPartBody>
        <w:p w:rsidR="00B94A92" w:rsidRDefault="00000000">
          <w:pPr>
            <w:pStyle w:val="617E29A036E143EDB50CC34581B56382"/>
          </w:pPr>
          <w:r w:rsidRPr="00843164">
            <w:t>Experience</w:t>
          </w:r>
        </w:p>
      </w:docPartBody>
    </w:docPart>
    <w:docPart>
      <w:docPartPr>
        <w:name w:val="8748FFDAF5F14DC3981A215238D8E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2260-61F1-481B-87AE-311D464201CB}"/>
      </w:docPartPr>
      <w:docPartBody>
        <w:p w:rsidR="00B94A92" w:rsidRDefault="00000000">
          <w:pPr>
            <w:pStyle w:val="8748FFDAF5F14DC3981A215238D8EEEF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48"/>
    <w:rsid w:val="00683EE5"/>
    <w:rsid w:val="00B8140B"/>
    <w:rsid w:val="00B94A92"/>
    <w:rsid w:val="00EE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88C5924B04BDEB0471DABED995588">
    <w:name w:val="DEF88C5924B04BDEB0471DABED995588"/>
  </w:style>
  <w:style w:type="paragraph" w:customStyle="1" w:styleId="617E29A036E143EDB50CC34581B56382">
    <w:name w:val="617E29A036E143EDB50CC34581B56382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15FC382BB28461889F45F1DEA73E1DC">
    <w:name w:val="C15FC382BB28461889F45F1DEA73E1DC"/>
  </w:style>
  <w:style w:type="paragraph" w:customStyle="1" w:styleId="DBCEC3927BE5457785735F12E544F3FA">
    <w:name w:val="DBCEC3927BE5457785735F12E544F3FA"/>
  </w:style>
  <w:style w:type="paragraph" w:customStyle="1" w:styleId="8748FFDAF5F14DC3981A215238D8EEEF">
    <w:name w:val="8748FFDAF5F14DC3981A215238D8EE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79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Dillion</dc:creator>
  <cp:lastModifiedBy>dillion norris</cp:lastModifiedBy>
  <cp:revision>4</cp:revision>
  <dcterms:created xsi:type="dcterms:W3CDTF">2022-09-20T23:31:00Z</dcterms:created>
  <dcterms:modified xsi:type="dcterms:W3CDTF">2022-09-21T21:29:00Z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